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1414676"/>
        <w:docPartObj>
          <w:docPartGallery w:val="Cover Pages"/>
          <w:docPartUnique/>
        </w:docPartObj>
      </w:sdtPr>
      <w:sdtEndPr/>
      <w:sdtContent>
        <w:p w:rsidR="00F411F1" w:rsidRDefault="00F411F1">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D4B6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7e97a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F411F1" w:rsidRDefault="00F411F1"/>
        <w:p w:rsidR="00F411F1" w:rsidRDefault="00F411F1"/>
        <w:p w:rsidR="00F411F1" w:rsidRDefault="00F411F1"/>
        <w:p w:rsidR="00F411F1" w:rsidRDefault="00F411F1" w:rsidP="00F411F1">
          <w:pPr>
            <w:pStyle w:val="Address"/>
          </w:pPr>
          <w:r>
            <w:t>Joshua Nightingale</w:t>
          </w:r>
        </w:p>
        <w:p w:rsidR="00F411F1" w:rsidRDefault="00F411F1" w:rsidP="00F411F1">
          <w:pPr>
            <w:pStyle w:val="Address"/>
          </w:pPr>
          <w:r>
            <w:t>128 Landis Ln.</w:t>
          </w:r>
        </w:p>
        <w:p w:rsidR="00F411F1" w:rsidRDefault="00F411F1" w:rsidP="00F411F1">
          <w:pPr>
            <w:pStyle w:val="Address"/>
          </w:pPr>
          <w:r>
            <w:t>Green Spring, WV 26722</w:t>
          </w:r>
        </w:p>
        <w:p w:rsidR="00F411F1" w:rsidRDefault="00F411F1" w:rsidP="00F411F1">
          <w:pPr>
            <w:pStyle w:val="Address"/>
          </w:pPr>
        </w:p>
        <w:p w:rsidR="00F411F1" w:rsidRDefault="00F411F1" w:rsidP="00F411F1">
          <w:pPr>
            <w:pStyle w:val="Salutation"/>
          </w:pPr>
          <w:r>
            <w:t>Dear: Employer,</w:t>
          </w:r>
        </w:p>
        <w:p w:rsidR="00F411F1" w:rsidRDefault="00F411F1" w:rsidP="00F411F1">
          <w:r>
            <w:t>I am writing in response to your advertisement seeking an employee to work for your company. After reading your job description and responsibility requirements, I am more than confident that my skills and my passion are a perfect match for this position.</w:t>
          </w:r>
        </w:p>
        <w:p w:rsidR="00F411F1" w:rsidRDefault="00F411F1" w:rsidP="00F411F1">
          <w:r>
            <w:t>I would bring to your company a broad range of skills, including:</w:t>
          </w:r>
        </w:p>
        <w:p w:rsidR="00F411F1" w:rsidRDefault="00F411F1" w:rsidP="00F411F1">
          <w:pPr>
            <w:pStyle w:val="ListBullet"/>
          </w:pPr>
          <w:r>
            <w:t>Strong problem solving and work ethics</w:t>
          </w:r>
        </w:p>
        <w:p w:rsidR="00F411F1" w:rsidRDefault="00F411F1" w:rsidP="00F411F1">
          <w:pPr>
            <w:pStyle w:val="ListBullet"/>
          </w:pPr>
          <w:r>
            <w:t>Ability to handle pressure</w:t>
          </w:r>
        </w:p>
        <w:p w:rsidR="00F411F1" w:rsidRDefault="00F411F1" w:rsidP="00F411F1">
          <w:pPr>
            <w:pStyle w:val="ListBullet"/>
          </w:pPr>
          <w:r>
            <w:t>Great communication skills</w:t>
          </w:r>
        </w:p>
        <w:p w:rsidR="00F411F1" w:rsidRDefault="00F411F1" w:rsidP="00F411F1">
          <w:pPr>
            <w:pStyle w:val="ListBullet"/>
          </w:pPr>
          <w:r>
            <w:t>Comprehensiveness to all tasks</w:t>
          </w:r>
        </w:p>
        <w:p w:rsidR="00F411F1" w:rsidRDefault="00F411F1" w:rsidP="00F411F1">
          <w:pPr>
            <w:pStyle w:val="ListBullet"/>
          </w:pPr>
          <w:r>
            <w:t>Leadership skills including but not limited to leading by example</w:t>
          </w:r>
        </w:p>
        <w:p w:rsidR="00F411F1" w:rsidRDefault="00F411F1" w:rsidP="00F411F1">
          <w:r>
            <w:t xml:space="preserve">I would welcome the opportunity to further discuss this position with you. </w:t>
          </w:r>
          <w:r w:rsidR="00EA7B0A">
            <w:t>I have enclosed my resume and reference letters for your review, and I look forward to hearing from you.</w:t>
          </w:r>
          <w:r w:rsidR="00EA7B0A">
            <w:t xml:space="preserve"> </w:t>
          </w:r>
          <w:r>
            <w:t>If you have questions or would like to schedule an</w:t>
          </w:r>
          <w:r w:rsidR="00EA7B0A">
            <w:t xml:space="preserve"> interview please reach out to me using my home number at (304) 492-6073, You may also contact me using my cell number (301) 707-0426 or my personal email </w:t>
          </w:r>
          <w:hyperlink r:id="rId11" w:history="1">
            <w:r w:rsidR="00EA7B0A" w:rsidRPr="00BE416C">
              <w:rPr>
                <w:rStyle w:val="Hyperlink"/>
              </w:rPr>
              <w:t>me@joshuanightingale.com</w:t>
            </w:r>
          </w:hyperlink>
          <w:r w:rsidR="00EA7B0A">
            <w:t xml:space="preserve">. </w:t>
          </w:r>
          <w:bookmarkStart w:id="0" w:name="_GoBack"/>
          <w:bookmarkEnd w:id="0"/>
        </w:p>
        <w:p w:rsidR="00F411F1" w:rsidRDefault="00F411F1" w:rsidP="00F411F1"/>
        <w:p w:rsidR="00F411F1" w:rsidRDefault="00F411F1" w:rsidP="00F411F1">
          <w:r>
            <w:t xml:space="preserve">Sincerely, </w:t>
          </w:r>
        </w:p>
        <w:p w:rsidR="00F411F1" w:rsidRPr="00EA7B0A" w:rsidRDefault="00F411F1">
          <w:r>
            <w:t>Joshua W. Nightingale</w:t>
          </w:r>
          <w:r>
            <w:br w:type="page"/>
          </w:r>
        </w:p>
      </w:sdtContent>
    </w:sdt>
    <w:p w:rsidR="000D5B0A" w:rsidRDefault="002E0705">
      <w:pPr>
        <w:pStyle w:val="ContactInfo"/>
      </w:pPr>
      <w:r>
        <w:lastRenderedPageBreak/>
        <w:t>128 Landis LN</w:t>
      </w:r>
    </w:p>
    <w:p w:rsidR="000D5B0A" w:rsidRDefault="002E0705" w:rsidP="00CB0642">
      <w:pPr>
        <w:pStyle w:val="ContactInfo"/>
      </w:pPr>
      <w:r>
        <w:t>Green Spring, WV 26722</w:t>
      </w:r>
    </w:p>
    <w:p w:rsidR="00EA7B0A" w:rsidRDefault="00EA7B0A" w:rsidP="00CB0642">
      <w:pPr>
        <w:pStyle w:val="ContactInfo"/>
      </w:pPr>
      <w:r>
        <w:t>Home # (304) 492-6073</w:t>
      </w:r>
    </w:p>
    <w:p w:rsidR="000D5B0A" w:rsidRDefault="009F0EC3" w:rsidP="005F24E4">
      <w:pPr>
        <w:pStyle w:val="ContactInfo"/>
      </w:pPr>
      <w:r>
        <w:t xml:space="preserve">Cell </w:t>
      </w:r>
      <w:r w:rsidR="005F24E4">
        <w:t>#</w:t>
      </w:r>
      <w:r w:rsidR="002E0705">
        <w:t xml:space="preserve"> (301) 707-0426</w:t>
      </w:r>
    </w:p>
    <w:p w:rsidR="000D5B0A" w:rsidRDefault="00313768">
      <w:pPr>
        <w:pStyle w:val="Email"/>
      </w:pPr>
      <w:r>
        <w:t>me</w:t>
      </w:r>
      <w:r w:rsidR="002E0705">
        <w:t>@joshuanightingale.com</w:t>
      </w:r>
    </w:p>
    <w:p w:rsidR="000D5B0A" w:rsidRDefault="002E0705">
      <w:pPr>
        <w:pStyle w:val="Name"/>
      </w:pPr>
      <w:r>
        <w:t>Joshua W. Nightingale</w:t>
      </w:r>
    </w:p>
    <w:tbl>
      <w:tblPr>
        <w:tblStyle w:val="ResumeTable"/>
        <w:tblW w:w="5000" w:type="pct"/>
        <w:tblLook w:val="04A0" w:firstRow="1" w:lastRow="0" w:firstColumn="1" w:lastColumn="0" w:noHBand="0" w:noVBand="1"/>
        <w:tblCaption w:val="Resume layout table"/>
      </w:tblPr>
      <w:tblGrid>
        <w:gridCol w:w="2250"/>
        <w:gridCol w:w="7830"/>
      </w:tblGrid>
      <w:tr w:rsidR="000D5B0A">
        <w:tc>
          <w:tcPr>
            <w:tcW w:w="2250" w:type="dxa"/>
            <w:tcMar>
              <w:right w:w="475" w:type="dxa"/>
            </w:tcMar>
          </w:tcPr>
          <w:p w:rsidR="000D5B0A" w:rsidRDefault="00A15584">
            <w:pPr>
              <w:pStyle w:val="Heading1"/>
              <w:outlineLvl w:val="0"/>
            </w:pPr>
            <w:r>
              <w:t>Objective</w:t>
            </w:r>
          </w:p>
        </w:tc>
        <w:tc>
          <w:tcPr>
            <w:tcW w:w="7830" w:type="dxa"/>
          </w:tcPr>
          <w:p w:rsidR="002E0705" w:rsidRDefault="00EA7B0A" w:rsidP="00EA7B0A">
            <w:pPr>
              <w:pStyle w:val="ResumeText"/>
            </w:pPr>
            <w:r>
              <w:t>I am currently seeking</w:t>
            </w:r>
            <w:r w:rsidR="002E0705" w:rsidRPr="002E0705">
              <w:t xml:space="preserve"> a highly rewarding career where I can use my skills and knowledge to help the company </w:t>
            </w:r>
            <w:r w:rsidR="005F24E4">
              <w:t xml:space="preserve">I am employed by as well as </w:t>
            </w:r>
            <w:r w:rsidR="002E0705" w:rsidRPr="002E0705">
              <w:t>my coworkers be successful. I am seeking a competitive and challenging environment where I can establish an enjoyable career for myself</w:t>
            </w:r>
            <w:r w:rsidR="005F24E4">
              <w:t xml:space="preserve"> and grow with the company</w:t>
            </w:r>
            <w:r w:rsidR="002E0705" w:rsidRPr="002E0705">
              <w:t>.</w:t>
            </w:r>
            <w:r w:rsidR="005F24E4">
              <w:t xml:space="preserve"> I am very interested in earning my paycheck from week to week proving to the company that my skills are improving on a daily bases showing that I can handle any task the company assigns to me. </w:t>
            </w:r>
          </w:p>
        </w:tc>
      </w:tr>
      <w:tr w:rsidR="000D5B0A">
        <w:tc>
          <w:tcPr>
            <w:tcW w:w="2250" w:type="dxa"/>
            <w:tcMar>
              <w:right w:w="475" w:type="dxa"/>
            </w:tcMar>
          </w:tcPr>
          <w:p w:rsidR="000D5B0A" w:rsidRDefault="00A15584">
            <w:pPr>
              <w:pStyle w:val="Heading1"/>
              <w:outlineLvl w:val="0"/>
            </w:pPr>
            <w:r>
              <w:t>Skills &amp; Abilities</w:t>
            </w:r>
          </w:p>
        </w:tc>
        <w:tc>
          <w:tcPr>
            <w:tcW w:w="7830" w:type="dxa"/>
          </w:tcPr>
          <w:p w:rsidR="000D5B0A" w:rsidRDefault="009F0EC3" w:rsidP="00853BA0">
            <w:pPr>
              <w:pStyle w:val="ResumeText"/>
            </w:pPr>
            <w:r>
              <w:t>Website De</w:t>
            </w:r>
            <w:r w:rsidR="005F24E4">
              <w:t>velopment</w:t>
            </w:r>
            <w:r>
              <w:t xml:space="preserve"> </w:t>
            </w:r>
            <w:r w:rsidR="00853BA0">
              <w:t xml:space="preserve">(HTML, PHP CSS, SQL), Adobe Software Knowledge, </w:t>
            </w:r>
            <w:r w:rsidR="002E0705" w:rsidRPr="002E0705">
              <w:t>Word Processing</w:t>
            </w:r>
            <w:r>
              <w:t xml:space="preserve">, Typing, Problem Solving, Strong Work Ethic, Time Management, Critical Thinking, Handling Pressure, Honesty, </w:t>
            </w:r>
            <w:r w:rsidR="002E0705" w:rsidRPr="002E0705">
              <w:t>Leadership, Creativity, Communication</w:t>
            </w:r>
            <w:r w:rsidR="00853BA0">
              <w:t>, Fast-Paced, M</w:t>
            </w:r>
            <w:r w:rsidR="00853BA0" w:rsidRPr="00853BA0">
              <w:t>eticulous</w:t>
            </w:r>
            <w:r w:rsidR="00853BA0">
              <w:t xml:space="preserve">, </w:t>
            </w:r>
            <w:r w:rsidR="00853BA0" w:rsidRPr="00853BA0">
              <w:t>Comprehensive</w:t>
            </w:r>
            <w:r w:rsidR="00791EB5">
              <w:t>.</w:t>
            </w:r>
          </w:p>
        </w:tc>
      </w:tr>
      <w:tr w:rsidR="000D5B0A">
        <w:tc>
          <w:tcPr>
            <w:tcW w:w="2250" w:type="dxa"/>
            <w:tcMar>
              <w:right w:w="475" w:type="dxa"/>
            </w:tcMar>
          </w:tcPr>
          <w:p w:rsidR="000D5B0A" w:rsidRDefault="00A15584">
            <w:pPr>
              <w:pStyle w:val="Heading1"/>
              <w:outlineLvl w:val="0"/>
            </w:pPr>
            <w:r>
              <w:t>Experience</w:t>
            </w:r>
          </w:p>
        </w:tc>
        <w:tc>
          <w:tcPr>
            <w:tcW w:w="7830" w:type="dxa"/>
          </w:tcPr>
          <w:p w:rsidR="005C1AF5" w:rsidRDefault="004F5F43" w:rsidP="005C1AF5">
            <w:pPr>
              <w:pStyle w:val="Heading2"/>
              <w:outlineLvl w:val="1"/>
            </w:pPr>
            <w:r w:rsidRPr="004F5F43">
              <w:t>Product Specialist</w:t>
            </w:r>
            <w:r>
              <w:t xml:space="preserve"> - Donaldsons inc., </w:t>
            </w:r>
            <w:r w:rsidR="005C1AF5">
              <w:t>cumberland md</w:t>
            </w:r>
          </w:p>
          <w:p w:rsidR="005C1AF5" w:rsidRDefault="005C1AF5" w:rsidP="005C1AF5">
            <w:pPr>
              <w:pStyle w:val="ResumeText"/>
            </w:pPr>
            <w:r>
              <w:t xml:space="preserve">May 2017 – </w:t>
            </w:r>
            <w:r w:rsidR="00EA7B0A">
              <w:t>Oct 2018</w:t>
            </w:r>
          </w:p>
          <w:p w:rsidR="005C1AF5" w:rsidRDefault="004F5F43" w:rsidP="005C1AF5">
            <w:pPr>
              <w:pStyle w:val="ResumeText"/>
            </w:pPr>
            <w:r>
              <w:t xml:space="preserve">Marketing and sourcing of new products, </w:t>
            </w:r>
            <w:r w:rsidR="005C1AF5">
              <w:t xml:space="preserve">Warehouse work which includes packaging of products in a timely fashion so that all orders can be shipped by the end of </w:t>
            </w:r>
            <w:r w:rsidR="00E06003">
              <w:t xml:space="preserve">the work </w:t>
            </w:r>
            <w:r w:rsidR="005C1AF5">
              <w:t>day and also ensuring that all products are in inventory</w:t>
            </w:r>
            <w:r w:rsidR="00E06003">
              <w:t xml:space="preserve"> restocking when needed</w:t>
            </w:r>
            <w:r w:rsidR="005C1AF5">
              <w:t xml:space="preserve">. </w:t>
            </w:r>
          </w:p>
          <w:p w:rsidR="000D5B0A" w:rsidRDefault="004F5F43">
            <w:pPr>
              <w:pStyle w:val="Heading2"/>
              <w:outlineLvl w:val="1"/>
            </w:pPr>
            <w:r>
              <w:t xml:space="preserve">Respite Worker - </w:t>
            </w:r>
            <w:r w:rsidR="004609AE">
              <w:t>Potomac highland Guild, Romney WV</w:t>
            </w:r>
          </w:p>
          <w:p w:rsidR="002664C9" w:rsidRDefault="002664C9" w:rsidP="002664C9">
            <w:pPr>
              <w:pStyle w:val="ResumeText"/>
            </w:pPr>
            <w:r>
              <w:t xml:space="preserve">February 2009 </w:t>
            </w:r>
            <w:r w:rsidR="00CD657D">
              <w:t>–</w:t>
            </w:r>
            <w:r>
              <w:t xml:space="preserve"> </w:t>
            </w:r>
            <w:r w:rsidR="00CD657D">
              <w:t>March 2017</w:t>
            </w:r>
          </w:p>
          <w:p w:rsidR="000D5B0A" w:rsidRDefault="004609AE">
            <w:pPr>
              <w:pStyle w:val="ResumeText"/>
            </w:pPr>
            <w:r w:rsidRPr="004609AE">
              <w:t xml:space="preserve">Provided </w:t>
            </w:r>
            <w:r w:rsidR="002664C9">
              <w:t>care for a child with</w:t>
            </w:r>
            <w:r w:rsidR="009F0EC3">
              <w:t xml:space="preserve"> </w:t>
            </w:r>
            <w:r w:rsidR="006A686F">
              <w:t>an autistic disability</w:t>
            </w:r>
            <w:r w:rsidR="009F0EC3">
              <w:t>,</w:t>
            </w:r>
            <w:r w:rsidRPr="004609AE">
              <w:t xml:space="preserve"> such as bathing, </w:t>
            </w:r>
            <w:r w:rsidR="002664C9">
              <w:t>getting dressed</w:t>
            </w:r>
            <w:r w:rsidR="006A686F">
              <w:t>, understanding homework and other activities of daily living.</w:t>
            </w:r>
            <w:r w:rsidR="0061318F">
              <w:t xml:space="preserve"> Misunderstanding with the company which led us going separate ways.</w:t>
            </w:r>
          </w:p>
          <w:p w:rsidR="000D5B0A" w:rsidRDefault="004F5F43">
            <w:pPr>
              <w:pStyle w:val="Heading2"/>
              <w:outlineLvl w:val="1"/>
            </w:pPr>
            <w:r w:rsidRPr="004F5F43">
              <w:t>customer service</w:t>
            </w:r>
            <w:r>
              <w:t xml:space="preserve"> - </w:t>
            </w:r>
            <w:r w:rsidR="009F0EC3">
              <w:t>ACS, Frostburg MD</w:t>
            </w:r>
          </w:p>
          <w:p w:rsidR="000D5B0A" w:rsidRDefault="009F0EC3">
            <w:pPr>
              <w:pStyle w:val="ResumeText"/>
            </w:pPr>
            <w:r>
              <w:t>June 2008 – January 2009</w:t>
            </w:r>
          </w:p>
          <w:p w:rsidR="000D5B0A" w:rsidRDefault="009F0EC3" w:rsidP="009F0EC3">
            <w:pPr>
              <w:pStyle w:val="ResumeText"/>
            </w:pPr>
            <w:r>
              <w:t>Telecommunication with Blue Cross Blue Shield Providers providing information for the Providers insurance claims.</w:t>
            </w:r>
            <w:r w:rsidR="008F508F">
              <w:t xml:space="preserve"> M</w:t>
            </w:r>
            <w:r w:rsidR="0061318F">
              <w:t>oved to West Virginia and could no longer travel the distance to work.</w:t>
            </w:r>
          </w:p>
          <w:p w:rsidR="00540070" w:rsidRDefault="004F5F43" w:rsidP="00540070">
            <w:pPr>
              <w:pStyle w:val="Heading2"/>
              <w:outlineLvl w:val="1"/>
            </w:pPr>
            <w:r w:rsidRPr="004F5F43">
              <w:t>customer service</w:t>
            </w:r>
            <w:r>
              <w:t xml:space="preserve"> - </w:t>
            </w:r>
            <w:r w:rsidR="00540070">
              <w:t>JAK Productions, keyser wv</w:t>
            </w:r>
          </w:p>
          <w:p w:rsidR="00540070" w:rsidRDefault="00540070" w:rsidP="00540070">
            <w:pPr>
              <w:pStyle w:val="ResumeText"/>
            </w:pPr>
            <w:r>
              <w:t>January 2005 – March 2007</w:t>
            </w:r>
          </w:p>
          <w:p w:rsidR="00540070" w:rsidRDefault="00540070" w:rsidP="00540070">
            <w:pPr>
              <w:pStyle w:val="ResumeText"/>
            </w:pPr>
            <w:r>
              <w:t>Telecommunication, Collecting donations on behalf of various organizations such as Children’s Cancer Network and Maryland Troopers Association</w:t>
            </w:r>
            <w:r w:rsidR="0061318F">
              <w:t>. Company moved to a new area that I could not travel to on a daily bases</w:t>
            </w:r>
            <w:r>
              <w:t>.</w:t>
            </w:r>
          </w:p>
          <w:p w:rsidR="00540070" w:rsidRDefault="004F5F43" w:rsidP="00540070">
            <w:pPr>
              <w:pStyle w:val="Heading2"/>
              <w:outlineLvl w:val="1"/>
            </w:pPr>
            <w:r w:rsidRPr="004F5F43">
              <w:lastRenderedPageBreak/>
              <w:t>customer service</w:t>
            </w:r>
            <w:r>
              <w:t xml:space="preserve"> - </w:t>
            </w:r>
            <w:r w:rsidR="00540070">
              <w:t>powertel, keyser wv</w:t>
            </w:r>
          </w:p>
          <w:p w:rsidR="00540070" w:rsidRDefault="00540070" w:rsidP="00540070">
            <w:pPr>
              <w:pStyle w:val="ResumeText"/>
            </w:pPr>
            <w:r>
              <w:t>April 2000 – September 2005</w:t>
            </w:r>
          </w:p>
          <w:p w:rsidR="00540070" w:rsidRDefault="00540070" w:rsidP="00834894">
            <w:pPr>
              <w:pStyle w:val="ResumeText"/>
            </w:pPr>
            <w:r>
              <w:t xml:space="preserve">Telecommunication, Collecting donations over the phone on behalf of various originations such as the Fraternal Order of Police, Children’s </w:t>
            </w:r>
            <w:r w:rsidR="0061318F">
              <w:t>Cancer Network and many others</w:t>
            </w:r>
            <w:r w:rsidR="00834894">
              <w:t>. Company filed bankruptcy</w:t>
            </w:r>
            <w:r w:rsidR="0061318F">
              <w:t xml:space="preserve"> and moved from the area</w:t>
            </w:r>
            <w:r>
              <w:t>.</w:t>
            </w:r>
          </w:p>
        </w:tc>
      </w:tr>
      <w:tr w:rsidR="000D5B0A">
        <w:tc>
          <w:tcPr>
            <w:tcW w:w="2250" w:type="dxa"/>
            <w:tcMar>
              <w:right w:w="475" w:type="dxa"/>
            </w:tcMar>
          </w:tcPr>
          <w:p w:rsidR="000D5B0A" w:rsidRDefault="00A15584">
            <w:pPr>
              <w:pStyle w:val="Heading1"/>
              <w:outlineLvl w:val="0"/>
            </w:pPr>
            <w:r>
              <w:lastRenderedPageBreak/>
              <w:t>Education</w:t>
            </w:r>
          </w:p>
        </w:tc>
        <w:tc>
          <w:tcPr>
            <w:tcW w:w="7830" w:type="dxa"/>
          </w:tcPr>
          <w:p w:rsidR="00C31D67" w:rsidRDefault="00C31D67" w:rsidP="00C31D67">
            <w:pPr>
              <w:pStyle w:val="ResumeText"/>
              <w:rPr>
                <w:rFonts w:asciiTheme="majorHAnsi" w:eastAsiaTheme="majorEastAsia" w:hAnsiTheme="majorHAnsi" w:cstheme="majorBidi"/>
                <w:b/>
                <w:bCs/>
                <w:caps/>
                <w:color w:val="404040" w:themeColor="text1" w:themeTint="BF"/>
                <w14:ligatures w14:val="standardContextual"/>
              </w:rPr>
            </w:pPr>
            <w:r w:rsidRPr="00C31D67">
              <w:rPr>
                <w:rFonts w:asciiTheme="majorHAnsi" w:eastAsiaTheme="majorEastAsia" w:hAnsiTheme="majorHAnsi" w:cstheme="majorBidi"/>
                <w:b/>
                <w:bCs/>
                <w:caps/>
                <w:color w:val="404040" w:themeColor="text1" w:themeTint="BF"/>
                <w14:ligatures w14:val="standardContextual"/>
              </w:rPr>
              <w:t>Kaplan University — Online Schooling</w:t>
            </w:r>
          </w:p>
          <w:p w:rsidR="00C31D67" w:rsidRDefault="00C31D67" w:rsidP="00E06003">
            <w:pPr>
              <w:pStyle w:val="Heading2"/>
              <w:outlineLvl w:val="1"/>
              <w:rPr>
                <w:rFonts w:asciiTheme="minorHAnsi" w:eastAsiaTheme="minorHAnsi" w:hAnsiTheme="minorHAnsi" w:cstheme="minorBidi"/>
                <w:b w:val="0"/>
                <w:bCs w:val="0"/>
                <w:caps w:val="0"/>
                <w:color w:val="595959" w:themeColor="text1" w:themeTint="A6"/>
                <w14:ligatures w14:val="none"/>
              </w:rPr>
            </w:pPr>
            <w:r w:rsidRPr="00C31D67">
              <w:rPr>
                <w:rFonts w:asciiTheme="minorHAnsi" w:eastAsiaTheme="minorHAnsi" w:hAnsiTheme="minorHAnsi" w:cstheme="minorBidi"/>
                <w:b w:val="0"/>
                <w:bCs w:val="0"/>
                <w:caps w:val="0"/>
                <w:color w:val="595959" w:themeColor="text1" w:themeTint="A6"/>
                <w14:ligatures w14:val="none"/>
              </w:rPr>
              <w:t>Completed 10 credits toward a BS in Science and Information</w:t>
            </w:r>
            <w:r>
              <w:rPr>
                <w:rFonts w:asciiTheme="minorHAnsi" w:eastAsiaTheme="minorHAnsi" w:hAnsiTheme="minorHAnsi" w:cstheme="minorBidi"/>
                <w:b w:val="0"/>
                <w:bCs w:val="0"/>
                <w:caps w:val="0"/>
                <w:color w:val="595959" w:themeColor="text1" w:themeTint="A6"/>
                <w14:ligatures w14:val="none"/>
              </w:rPr>
              <w:t xml:space="preserve"> Technology with a GPA of 3.85, Will be returning and finishing school. Currently on hold.</w:t>
            </w:r>
          </w:p>
          <w:p w:rsidR="000D5B0A" w:rsidRDefault="00267AF5">
            <w:pPr>
              <w:pStyle w:val="Heading2"/>
              <w:outlineLvl w:val="1"/>
            </w:pPr>
            <w:r>
              <w:t>External Diploma Program, Frostburg MD</w:t>
            </w:r>
          </w:p>
          <w:p w:rsidR="00267AF5" w:rsidRDefault="006D2B89" w:rsidP="00267AF5">
            <w:pPr>
              <w:pStyle w:val="ResumeText"/>
            </w:pPr>
            <w:r>
              <w:t>Graduated</w:t>
            </w:r>
            <w:r w:rsidR="0061318F">
              <w:t>,</w:t>
            </w:r>
            <w:r>
              <w:t xml:space="preserve"> </w:t>
            </w:r>
            <w:r w:rsidR="00267AF5">
              <w:t>June 1998</w:t>
            </w:r>
          </w:p>
          <w:p w:rsidR="00267AF5" w:rsidRDefault="00267AF5" w:rsidP="00267AF5">
            <w:pPr>
              <w:pStyle w:val="Heading2"/>
              <w:outlineLvl w:val="1"/>
            </w:pPr>
            <w:r>
              <w:t>Westmar High School, L</w:t>
            </w:r>
            <w:r w:rsidRPr="00267AF5">
              <w:t>onaconing</w:t>
            </w:r>
            <w:r>
              <w:t xml:space="preserve"> MD</w:t>
            </w:r>
          </w:p>
          <w:p w:rsidR="00853BA0" w:rsidRDefault="00267AF5" w:rsidP="00267AF5">
            <w:pPr>
              <w:pStyle w:val="ResumeText"/>
            </w:pPr>
            <w:r>
              <w:t xml:space="preserve">1993 </w:t>
            </w:r>
            <w:r w:rsidR="00853BA0">
              <w:t>–</w:t>
            </w:r>
            <w:r>
              <w:t xml:space="preserve"> 1995</w:t>
            </w:r>
          </w:p>
          <w:p w:rsidR="00853BA0" w:rsidRDefault="00853BA0" w:rsidP="00853BA0">
            <w:pPr>
              <w:pStyle w:val="Heading2"/>
              <w:outlineLvl w:val="1"/>
            </w:pPr>
            <w:r>
              <w:t xml:space="preserve">Westmar </w:t>
            </w:r>
            <w:r w:rsidR="00540070">
              <w:t>middle</w:t>
            </w:r>
            <w:r>
              <w:t xml:space="preserve"> School, </w:t>
            </w:r>
            <w:r w:rsidR="00540070">
              <w:t>Westernport</w:t>
            </w:r>
            <w:r>
              <w:t xml:space="preserve"> MD</w:t>
            </w:r>
          </w:p>
          <w:p w:rsidR="0061318F" w:rsidRDefault="00540070" w:rsidP="0061318F">
            <w:pPr>
              <w:pStyle w:val="ResumeText"/>
            </w:pPr>
            <w:r>
              <w:t>1990</w:t>
            </w:r>
            <w:r w:rsidR="00853BA0">
              <w:t xml:space="preserve"> –</w:t>
            </w:r>
            <w:r>
              <w:t xml:space="preserve"> 1992</w:t>
            </w:r>
          </w:p>
          <w:p w:rsidR="0061318F" w:rsidRDefault="0061318F" w:rsidP="0061318F">
            <w:pPr>
              <w:pStyle w:val="ResumeText"/>
            </w:pPr>
          </w:p>
        </w:tc>
      </w:tr>
      <w:tr w:rsidR="000D5B0A">
        <w:tc>
          <w:tcPr>
            <w:tcW w:w="2250" w:type="dxa"/>
            <w:tcMar>
              <w:right w:w="475" w:type="dxa"/>
            </w:tcMar>
          </w:tcPr>
          <w:p w:rsidR="000D5B0A" w:rsidRDefault="00E83476">
            <w:pPr>
              <w:pStyle w:val="Heading1"/>
              <w:outlineLvl w:val="0"/>
            </w:pPr>
            <w:r>
              <w:t>Interests</w:t>
            </w:r>
          </w:p>
        </w:tc>
        <w:tc>
          <w:tcPr>
            <w:tcW w:w="7830" w:type="dxa"/>
          </w:tcPr>
          <w:p w:rsidR="000D5B0A" w:rsidRDefault="00C31D67" w:rsidP="001D30E0">
            <w:pPr>
              <w:pStyle w:val="ResumeText"/>
            </w:pPr>
            <w:r>
              <w:t>Learning new p</w:t>
            </w:r>
            <w:r w:rsidR="00267AF5">
              <w:t>rograming languages, developing websites, developing games, computer repair and service</w:t>
            </w:r>
            <w:r>
              <w:t>, Being involved in online gaming communities,</w:t>
            </w:r>
            <w:r w:rsidR="001D30E0">
              <w:t xml:space="preserve"> Learning about new technologies being developed </w:t>
            </w:r>
            <w:r>
              <w:t>and also reading science fiction novels on my down time</w:t>
            </w:r>
            <w:r w:rsidR="00267AF5">
              <w:t>.</w:t>
            </w:r>
          </w:p>
        </w:tc>
      </w:tr>
      <w:tr w:rsidR="000D5B0A" w:rsidTr="002664C9">
        <w:trPr>
          <w:trHeight w:val="2321"/>
        </w:trPr>
        <w:tc>
          <w:tcPr>
            <w:tcW w:w="2250" w:type="dxa"/>
            <w:tcMar>
              <w:right w:w="475" w:type="dxa"/>
            </w:tcMar>
          </w:tcPr>
          <w:p w:rsidR="000D5B0A" w:rsidRDefault="008A07DD">
            <w:pPr>
              <w:pStyle w:val="Heading1"/>
              <w:outlineLvl w:val="0"/>
            </w:pPr>
            <w:r>
              <w:t>references</w:t>
            </w:r>
          </w:p>
        </w:tc>
        <w:tc>
          <w:tcPr>
            <w:tcW w:w="7830" w:type="dxa"/>
          </w:tcPr>
          <w:p w:rsidR="00856DDF" w:rsidRDefault="00856DDF" w:rsidP="00267AF5">
            <w:pPr>
              <w:pStyle w:val="ResumeText"/>
              <w:rPr>
                <w:rFonts w:asciiTheme="majorHAnsi" w:eastAsiaTheme="majorEastAsia" w:hAnsiTheme="majorHAnsi" w:cstheme="majorBidi"/>
                <w:b/>
                <w:bCs/>
                <w:caps/>
                <w:color w:val="404040" w:themeColor="text1" w:themeTint="BF"/>
                <w14:ligatures w14:val="standardContextual"/>
              </w:rPr>
            </w:pPr>
            <w:r w:rsidRPr="00856DDF">
              <w:rPr>
                <w:rFonts w:asciiTheme="majorHAnsi" w:eastAsiaTheme="majorEastAsia" w:hAnsiTheme="majorHAnsi" w:cstheme="majorBidi"/>
                <w:b/>
                <w:bCs/>
                <w:caps/>
                <w:color w:val="404040" w:themeColor="text1" w:themeTint="BF"/>
                <w14:ligatures w14:val="standardContextual"/>
              </w:rPr>
              <w:t xml:space="preserve">Rusty L Marlow </w:t>
            </w:r>
          </w:p>
          <w:p w:rsidR="000D5B0A" w:rsidRDefault="00856DDF" w:rsidP="00267AF5">
            <w:pPr>
              <w:pStyle w:val="ResumeText"/>
            </w:pPr>
            <w:r w:rsidRPr="00856DDF">
              <w:t>ACS, SUPERVISOR</w:t>
            </w:r>
          </w:p>
          <w:p w:rsidR="00856DDF" w:rsidRDefault="00856DDF" w:rsidP="00267AF5">
            <w:pPr>
              <w:pStyle w:val="ResumeText"/>
            </w:pPr>
            <w:r w:rsidRPr="00856DDF">
              <w:t>FROSTBURG MD</w:t>
            </w:r>
          </w:p>
          <w:p w:rsidR="00856DDF" w:rsidRDefault="00856DDF" w:rsidP="00267AF5">
            <w:pPr>
              <w:pStyle w:val="ResumeText"/>
            </w:pPr>
            <w:r>
              <w:t>(</w:t>
            </w:r>
            <w:r w:rsidRPr="00856DDF">
              <w:t>520</w:t>
            </w:r>
            <w:r>
              <w:t xml:space="preserve">) </w:t>
            </w:r>
            <w:r w:rsidRPr="00856DDF">
              <w:t>559-6794</w:t>
            </w:r>
          </w:p>
          <w:p w:rsidR="00856DDF" w:rsidRDefault="00856DDF" w:rsidP="009F0EC3">
            <w:pPr>
              <w:pStyle w:val="ResumeText"/>
              <w:rPr>
                <w:rFonts w:asciiTheme="majorHAnsi" w:eastAsiaTheme="majorEastAsia" w:hAnsiTheme="majorHAnsi" w:cstheme="majorBidi"/>
                <w:b/>
                <w:bCs/>
                <w:caps/>
                <w:color w:val="404040" w:themeColor="text1" w:themeTint="BF"/>
                <w14:ligatures w14:val="standardContextual"/>
              </w:rPr>
            </w:pPr>
            <w:r w:rsidRPr="00856DDF">
              <w:rPr>
                <w:rFonts w:asciiTheme="majorHAnsi" w:eastAsiaTheme="majorEastAsia" w:hAnsiTheme="majorHAnsi" w:cstheme="majorBidi"/>
                <w:b/>
                <w:bCs/>
                <w:caps/>
                <w:color w:val="404040" w:themeColor="text1" w:themeTint="BF"/>
                <w14:ligatures w14:val="standardContextual"/>
              </w:rPr>
              <w:t xml:space="preserve">Stacie Hettel </w:t>
            </w:r>
          </w:p>
          <w:p w:rsidR="00856DDF" w:rsidRDefault="00856DDF" w:rsidP="009F0EC3">
            <w:pPr>
              <w:pStyle w:val="ResumeText"/>
            </w:pPr>
            <w:r>
              <w:t>ACS. CO-WORKER</w:t>
            </w:r>
          </w:p>
          <w:p w:rsidR="00856DDF" w:rsidRDefault="00856DDF" w:rsidP="009F0EC3">
            <w:pPr>
              <w:pStyle w:val="ResumeText"/>
            </w:pPr>
            <w:r>
              <w:t>FROSTBURG MD</w:t>
            </w:r>
          </w:p>
          <w:p w:rsidR="009F0EC3" w:rsidRDefault="009F0EC3" w:rsidP="009F0EC3">
            <w:pPr>
              <w:pStyle w:val="ResumeText"/>
            </w:pPr>
            <w:r>
              <w:t>(304</w:t>
            </w:r>
            <w:r w:rsidR="00856DDF">
              <w:t xml:space="preserve">) </w:t>
            </w:r>
            <w:r w:rsidR="00856DDF" w:rsidRPr="00856DDF">
              <w:t>209-9176</w:t>
            </w:r>
          </w:p>
          <w:p w:rsidR="00856DDF" w:rsidRDefault="00856DDF" w:rsidP="00856DDF">
            <w:pPr>
              <w:pStyle w:val="Heading2"/>
              <w:outlineLvl w:val="1"/>
            </w:pPr>
            <w:r>
              <w:t>Carla Welch</w:t>
            </w:r>
          </w:p>
          <w:p w:rsidR="00856DDF" w:rsidRDefault="00856DDF" w:rsidP="00856DDF">
            <w:pPr>
              <w:pStyle w:val="ResumeText"/>
            </w:pPr>
            <w:r>
              <w:t>ACS, CO-WORKER</w:t>
            </w:r>
          </w:p>
          <w:p w:rsidR="00856DDF" w:rsidRPr="00856DDF" w:rsidRDefault="00856DDF" w:rsidP="00856DDF">
            <w:pPr>
              <w:pStyle w:val="ResumeText"/>
            </w:pPr>
            <w:r>
              <w:t>FROSTBURG MD</w:t>
            </w:r>
          </w:p>
          <w:p w:rsidR="00856DDF" w:rsidRDefault="00856DDF" w:rsidP="00856DDF">
            <w:pPr>
              <w:pStyle w:val="ResumeText"/>
              <w:rPr>
                <w:b/>
              </w:rPr>
            </w:pPr>
            <w:r>
              <w:t>(301) 707-2764</w:t>
            </w:r>
          </w:p>
          <w:p w:rsidR="009F0EC3" w:rsidRDefault="003876F7" w:rsidP="009F0EC3">
            <w:pPr>
              <w:pStyle w:val="Heading2"/>
              <w:outlineLvl w:val="1"/>
            </w:pPr>
            <w:r>
              <w:t>Jimmy</w:t>
            </w:r>
            <w:r w:rsidR="009F0EC3">
              <w:t xml:space="preserve"> Gentry</w:t>
            </w:r>
          </w:p>
          <w:p w:rsidR="003876F7" w:rsidRDefault="003876F7" w:rsidP="003876F7">
            <w:pPr>
              <w:pStyle w:val="ResumeText"/>
            </w:pPr>
            <w:r>
              <w:t>J&amp;J SERVICES, CO-OWNER</w:t>
            </w:r>
          </w:p>
          <w:p w:rsidR="003876F7" w:rsidRPr="003876F7" w:rsidRDefault="003876F7" w:rsidP="003876F7">
            <w:pPr>
              <w:pStyle w:val="ResumeText"/>
            </w:pPr>
            <w:r>
              <w:t>MIDLAND MD</w:t>
            </w:r>
          </w:p>
          <w:p w:rsidR="009F0EC3" w:rsidRPr="009F0EC3" w:rsidRDefault="009F0EC3" w:rsidP="009F0EC3">
            <w:pPr>
              <w:pStyle w:val="ResumeText"/>
              <w:rPr>
                <w:b/>
              </w:rPr>
            </w:pPr>
            <w:r>
              <w:t>(301) 786-2180</w:t>
            </w:r>
          </w:p>
        </w:tc>
      </w:tr>
    </w:tbl>
    <w:p w:rsidR="004E05F3" w:rsidRDefault="004E05F3" w:rsidP="002664C9">
      <w:pPr>
        <w:rPr>
          <w:sz w:val="2"/>
          <w:szCs w:val="2"/>
        </w:rPr>
      </w:pPr>
    </w:p>
    <w:p w:rsidR="004E05F3" w:rsidRDefault="004E05F3">
      <w:pPr>
        <w:rPr>
          <w:sz w:val="2"/>
          <w:szCs w:val="2"/>
        </w:rPr>
      </w:pPr>
      <w:r>
        <w:rPr>
          <w:sz w:val="2"/>
          <w:szCs w:val="2"/>
        </w:rPr>
        <w:br w:type="page"/>
      </w:r>
    </w:p>
    <w:p w:rsidR="004E05F3" w:rsidRDefault="004E05F3" w:rsidP="004E05F3">
      <w:pPr>
        <w:ind w:left="-5"/>
      </w:pPr>
      <w:r>
        <w:lastRenderedPageBreak/>
        <w:t xml:space="preserve">To whom it may concern                                                   </w:t>
      </w:r>
    </w:p>
    <w:p w:rsidR="004E05F3" w:rsidRDefault="004E05F3" w:rsidP="004E05F3">
      <w:pPr>
        <w:ind w:left="-5"/>
      </w:pPr>
      <w:r>
        <w:t xml:space="preserve">I was Joshua Nightingales Supervisor at ACS. In his position as a Customer Service Representative, Joshua was employed in our center for approximately 1 year. </w:t>
      </w:r>
    </w:p>
    <w:p w:rsidR="004E05F3" w:rsidRDefault="004E05F3" w:rsidP="004E05F3">
      <w:pPr>
        <w:spacing w:after="359"/>
        <w:ind w:left="-5"/>
      </w:pPr>
      <w:r>
        <w:t xml:space="preserve">Joshua did an excellent job in this position and was an asset to our organization during his tenure with ACS. He has excellent written and verbal communication skills, extremely organized, can work independently, and is able to effectively multi-task to ensure that all projects are completed in a timely manner. </w:t>
      </w:r>
    </w:p>
    <w:p w:rsidR="004E05F3" w:rsidRDefault="004E05F3" w:rsidP="004E05F3">
      <w:pPr>
        <w:spacing w:after="287" w:line="299" w:lineRule="auto"/>
      </w:pPr>
      <w:r>
        <w:t xml:space="preserve">Joshua was always willing to offer his assistance and had an excellent rapport with our client and our employees. He would be an asset to any employer and I recommend him for any endeavor he chooses to pursue. </w:t>
      </w:r>
    </w:p>
    <w:p w:rsidR="004E05F3" w:rsidRDefault="004E05F3" w:rsidP="004E05F3">
      <w:pPr>
        <w:ind w:left="-5"/>
      </w:pPr>
      <w:r>
        <w:t xml:space="preserve">Sincerely Yours, </w:t>
      </w:r>
    </w:p>
    <w:p w:rsidR="004E05F3" w:rsidRDefault="004E05F3" w:rsidP="004E05F3">
      <w:pPr>
        <w:ind w:left="-5"/>
      </w:pPr>
      <w:r>
        <w:t xml:space="preserve">Rusty L Marlow </w:t>
      </w:r>
    </w:p>
    <w:p w:rsidR="004E05F3" w:rsidRDefault="004E05F3" w:rsidP="004E05F3">
      <w:pPr>
        <w:spacing w:after="249"/>
        <w:ind w:left="-5"/>
      </w:pPr>
      <w:r>
        <w:t xml:space="preserve">US Army SSG Retired </w:t>
      </w:r>
    </w:p>
    <w:p w:rsidR="004E05F3" w:rsidRDefault="004E05F3" w:rsidP="004E05F3">
      <w:pPr>
        <w:spacing w:after="249"/>
        <w:ind w:left="-5"/>
      </w:pPr>
      <w:r>
        <w:t>(520) 559-6794</w:t>
      </w:r>
    </w:p>
    <w:p w:rsidR="004E05F3" w:rsidRDefault="004E05F3" w:rsidP="002664C9">
      <w:pPr>
        <w:rPr>
          <w:sz w:val="2"/>
          <w:szCs w:val="2"/>
        </w:rPr>
      </w:pPr>
    </w:p>
    <w:p w:rsidR="004E05F3" w:rsidRDefault="004E05F3">
      <w:pPr>
        <w:rPr>
          <w:sz w:val="2"/>
          <w:szCs w:val="2"/>
        </w:rPr>
      </w:pPr>
      <w:r>
        <w:rPr>
          <w:sz w:val="2"/>
          <w:szCs w:val="2"/>
        </w:rPr>
        <w:br w:type="page"/>
      </w:r>
    </w:p>
    <w:p w:rsidR="004E05F3" w:rsidRPr="00FC672A" w:rsidRDefault="004E05F3" w:rsidP="004E05F3">
      <w:pPr>
        <w:shd w:val="clear" w:color="auto" w:fill="FFFFFF"/>
        <w:spacing w:after="0" w:line="240" w:lineRule="auto"/>
        <w:rPr>
          <w:rFonts w:ascii="Helvetica" w:eastAsia="Times New Roman" w:hAnsi="Helvetica" w:cs="Helvetica"/>
          <w:color w:val="000000"/>
          <w:sz w:val="24"/>
          <w:szCs w:val="24"/>
        </w:rPr>
      </w:pPr>
      <w:r w:rsidRPr="00FC672A">
        <w:rPr>
          <w:rFonts w:ascii="Helvetica" w:eastAsia="Times New Roman" w:hAnsi="Helvetica" w:cs="Helvetica"/>
          <w:color w:val="000000"/>
          <w:sz w:val="24"/>
          <w:szCs w:val="24"/>
        </w:rPr>
        <w:lastRenderedPageBreak/>
        <w:t>To whom it may concern, </w:t>
      </w:r>
    </w:p>
    <w:p w:rsidR="004E05F3" w:rsidRPr="00FC672A" w:rsidRDefault="004E05F3" w:rsidP="004E05F3">
      <w:pPr>
        <w:shd w:val="clear" w:color="auto" w:fill="FFFFFF"/>
        <w:spacing w:after="0" w:line="240" w:lineRule="auto"/>
        <w:rPr>
          <w:rFonts w:ascii="Helvetica" w:eastAsia="Times New Roman" w:hAnsi="Helvetica" w:cs="Helvetica"/>
          <w:color w:val="000000"/>
          <w:sz w:val="24"/>
          <w:szCs w:val="24"/>
        </w:rPr>
      </w:pPr>
    </w:p>
    <w:p w:rsidR="004E05F3" w:rsidRPr="00FC672A" w:rsidRDefault="004E05F3" w:rsidP="004E05F3">
      <w:pPr>
        <w:shd w:val="clear" w:color="auto" w:fill="FFFFFF"/>
        <w:spacing w:after="0" w:line="240" w:lineRule="auto"/>
        <w:rPr>
          <w:rFonts w:ascii="Helvetica" w:eastAsia="Times New Roman" w:hAnsi="Helvetica" w:cs="Helvetica"/>
          <w:color w:val="000000"/>
          <w:sz w:val="24"/>
          <w:szCs w:val="24"/>
        </w:rPr>
      </w:pPr>
      <w:r w:rsidRPr="00FC672A">
        <w:rPr>
          <w:rFonts w:ascii="Helvetica" w:eastAsia="Times New Roman" w:hAnsi="Helvetica" w:cs="Helvetica"/>
          <w:color w:val="000000"/>
          <w:sz w:val="24"/>
          <w:szCs w:val="24"/>
        </w:rPr>
        <w:t>    This is in reference to Joshua Nightingale. I have worked with him in the past and have found him to be a very astute employee. He is an employee who is always on time and did contact employer if he was going to</w:t>
      </w:r>
      <w:r>
        <w:rPr>
          <w:rFonts w:ascii="Helvetica" w:eastAsia="Times New Roman" w:hAnsi="Helvetica" w:cs="Helvetica"/>
          <w:color w:val="000000"/>
          <w:sz w:val="24"/>
          <w:szCs w:val="24"/>
        </w:rPr>
        <w:t xml:space="preserve"> be</w:t>
      </w:r>
      <w:r w:rsidRPr="00FC672A">
        <w:rPr>
          <w:rFonts w:ascii="Helvetica" w:eastAsia="Times New Roman" w:hAnsi="Helvetica" w:cs="Helvetica"/>
          <w:color w:val="000000"/>
          <w:sz w:val="24"/>
          <w:szCs w:val="24"/>
        </w:rPr>
        <w:t xml:space="preserve"> late. He has excellent written and verbal communication skills. Joshua is a very organized person and that skill did extend to his work. He is an independent worker and is able to think out his problems on his own and needed very little help from others. He is able to multi-task. Joshua has a great personality. I would work with him again if the opportunity would arise.</w:t>
      </w:r>
    </w:p>
    <w:p w:rsidR="004E05F3" w:rsidRPr="00FC672A" w:rsidRDefault="004E05F3" w:rsidP="004E05F3">
      <w:pPr>
        <w:shd w:val="clear" w:color="auto" w:fill="FFFFFF"/>
        <w:spacing w:after="0" w:line="240" w:lineRule="auto"/>
        <w:rPr>
          <w:rFonts w:ascii="Helvetica" w:eastAsia="Times New Roman" w:hAnsi="Helvetica" w:cs="Helvetica"/>
          <w:color w:val="000000"/>
          <w:sz w:val="24"/>
          <w:szCs w:val="24"/>
        </w:rPr>
      </w:pPr>
    </w:p>
    <w:p w:rsidR="004E05F3" w:rsidRDefault="004E05F3" w:rsidP="004E05F3">
      <w:pPr>
        <w:shd w:val="clear" w:color="auto" w:fill="FFFFFF"/>
        <w:spacing w:after="100" w:line="240" w:lineRule="auto"/>
        <w:rPr>
          <w:rFonts w:ascii="Helvetica" w:eastAsia="Times New Roman" w:hAnsi="Helvetica" w:cs="Helvetica"/>
          <w:color w:val="000000"/>
          <w:sz w:val="24"/>
          <w:szCs w:val="24"/>
        </w:rPr>
      </w:pPr>
      <w:r w:rsidRPr="00FC672A">
        <w:rPr>
          <w:rFonts w:ascii="Helvetica" w:eastAsia="Times New Roman" w:hAnsi="Helvetica" w:cs="Helvetica"/>
          <w:color w:val="000000"/>
          <w:sz w:val="24"/>
          <w:szCs w:val="24"/>
        </w:rPr>
        <w:t xml:space="preserve">Thank you, </w:t>
      </w:r>
    </w:p>
    <w:p w:rsidR="004E05F3" w:rsidRDefault="004E05F3" w:rsidP="004E05F3">
      <w:pPr>
        <w:shd w:val="clear" w:color="auto" w:fill="FFFFFF"/>
        <w:spacing w:after="100" w:line="240" w:lineRule="auto"/>
        <w:rPr>
          <w:rFonts w:ascii="Helvetica" w:eastAsia="Times New Roman" w:hAnsi="Helvetica" w:cs="Helvetica"/>
          <w:color w:val="000000"/>
          <w:sz w:val="24"/>
          <w:szCs w:val="24"/>
        </w:rPr>
      </w:pPr>
      <w:r w:rsidRPr="00FC672A">
        <w:rPr>
          <w:rFonts w:ascii="Helvetica" w:eastAsia="Times New Roman" w:hAnsi="Helvetica" w:cs="Helvetica"/>
          <w:color w:val="000000"/>
          <w:sz w:val="24"/>
          <w:szCs w:val="24"/>
        </w:rPr>
        <w:t>Stacie Hettel</w:t>
      </w:r>
    </w:p>
    <w:p w:rsidR="004E05F3" w:rsidRPr="00FC672A" w:rsidRDefault="004E05F3" w:rsidP="004E05F3">
      <w:pPr>
        <w:shd w:val="clear" w:color="auto" w:fill="FFFFFF"/>
        <w:spacing w:after="10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304-209-9176</w:t>
      </w:r>
    </w:p>
    <w:p w:rsidR="000D5B0A" w:rsidRPr="008A07DD" w:rsidRDefault="000D5B0A" w:rsidP="002664C9">
      <w:pPr>
        <w:rPr>
          <w:sz w:val="2"/>
          <w:szCs w:val="2"/>
        </w:rPr>
      </w:pPr>
    </w:p>
    <w:sectPr w:rsidR="000D5B0A" w:rsidRPr="008A07DD" w:rsidSect="00F411F1">
      <w:pgSz w:w="12240" w:h="15840" w:code="1"/>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020" w:rsidRDefault="00AF0020">
      <w:pPr>
        <w:spacing w:after="0" w:line="240" w:lineRule="auto"/>
      </w:pPr>
      <w:r>
        <w:separator/>
      </w:r>
    </w:p>
  </w:endnote>
  <w:endnote w:type="continuationSeparator" w:id="0">
    <w:p w:rsidR="00AF0020" w:rsidRDefault="00AF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Arial Unicode MS"/>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020" w:rsidRDefault="00AF0020">
      <w:pPr>
        <w:spacing w:after="0" w:line="240" w:lineRule="auto"/>
      </w:pPr>
      <w:r>
        <w:separator/>
      </w:r>
    </w:p>
  </w:footnote>
  <w:footnote w:type="continuationSeparator" w:id="0">
    <w:p w:rsidR="00AF0020" w:rsidRDefault="00AF00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2C22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7A1DB7"/>
    <w:multiLevelType w:val="hybridMultilevel"/>
    <w:tmpl w:val="0AD6F7B4"/>
    <w:lvl w:ilvl="0" w:tplc="3BAEDDCA">
      <w:start w:val="1993"/>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B7AC4"/>
    <w:multiLevelType w:val="hybridMultilevel"/>
    <w:tmpl w:val="B20AAF44"/>
    <w:lvl w:ilvl="0" w:tplc="6624E592">
      <w:start w:val="12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05"/>
    <w:rsid w:val="000D5B0A"/>
    <w:rsid w:val="00166B16"/>
    <w:rsid w:val="001D30E0"/>
    <w:rsid w:val="002664C9"/>
    <w:rsid w:val="00267AF5"/>
    <w:rsid w:val="00294D27"/>
    <w:rsid w:val="002E0705"/>
    <w:rsid w:val="00305317"/>
    <w:rsid w:val="00313768"/>
    <w:rsid w:val="003876F7"/>
    <w:rsid w:val="004609AE"/>
    <w:rsid w:val="00461CE0"/>
    <w:rsid w:val="004E05F3"/>
    <w:rsid w:val="004F5F43"/>
    <w:rsid w:val="005219B1"/>
    <w:rsid w:val="00540070"/>
    <w:rsid w:val="00543593"/>
    <w:rsid w:val="005C1AF5"/>
    <w:rsid w:val="005F24E4"/>
    <w:rsid w:val="0061318F"/>
    <w:rsid w:val="00636685"/>
    <w:rsid w:val="006A686F"/>
    <w:rsid w:val="006D2B89"/>
    <w:rsid w:val="00737191"/>
    <w:rsid w:val="00791EB5"/>
    <w:rsid w:val="00834894"/>
    <w:rsid w:val="00853BA0"/>
    <w:rsid w:val="00856DDF"/>
    <w:rsid w:val="008743DA"/>
    <w:rsid w:val="008A07DD"/>
    <w:rsid w:val="008C54BC"/>
    <w:rsid w:val="008F508F"/>
    <w:rsid w:val="00901EF9"/>
    <w:rsid w:val="009029CF"/>
    <w:rsid w:val="009811CE"/>
    <w:rsid w:val="009F0EC3"/>
    <w:rsid w:val="00A0168C"/>
    <w:rsid w:val="00A15584"/>
    <w:rsid w:val="00AE79AD"/>
    <w:rsid w:val="00AF0020"/>
    <w:rsid w:val="00C31D67"/>
    <w:rsid w:val="00CA0215"/>
    <w:rsid w:val="00CB0642"/>
    <w:rsid w:val="00CD657D"/>
    <w:rsid w:val="00D7198C"/>
    <w:rsid w:val="00E06003"/>
    <w:rsid w:val="00E74DE3"/>
    <w:rsid w:val="00E83476"/>
    <w:rsid w:val="00EA7B0A"/>
    <w:rsid w:val="00EA7D10"/>
    <w:rsid w:val="00F411F1"/>
    <w:rsid w:val="00F64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12D01D-CEAC-45EA-B5B8-5ECAC10C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791E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EB5"/>
    <w:rPr>
      <w:rFonts w:ascii="Segoe UI" w:hAnsi="Segoe UI" w:cs="Segoe UI"/>
      <w:sz w:val="18"/>
      <w:szCs w:val="18"/>
    </w:rPr>
  </w:style>
  <w:style w:type="paragraph" w:styleId="NoSpacing">
    <w:name w:val="No Spacing"/>
    <w:link w:val="NoSpacingChar"/>
    <w:uiPriority w:val="1"/>
    <w:qFormat/>
    <w:rsid w:val="00F411F1"/>
    <w:pPr>
      <w:spacing w:after="0" w:line="240" w:lineRule="auto"/>
    </w:pPr>
    <w:rPr>
      <w:lang w:eastAsia="en-US"/>
    </w:rPr>
  </w:style>
  <w:style w:type="character" w:customStyle="1" w:styleId="NoSpacingChar">
    <w:name w:val="No Spacing Char"/>
    <w:basedOn w:val="DefaultParagraphFont"/>
    <w:link w:val="NoSpacing"/>
    <w:uiPriority w:val="1"/>
    <w:rsid w:val="00F411F1"/>
    <w:rPr>
      <w:lang w:eastAsia="en-US"/>
    </w:rPr>
  </w:style>
  <w:style w:type="paragraph" w:styleId="Salutation">
    <w:name w:val="Salutation"/>
    <w:basedOn w:val="Normal"/>
    <w:next w:val="Normal"/>
    <w:link w:val="SalutationChar"/>
    <w:qFormat/>
    <w:rsid w:val="00F411F1"/>
    <w:pPr>
      <w:spacing w:before="400" w:after="200" w:line="276" w:lineRule="auto"/>
    </w:pPr>
    <w:rPr>
      <w:rFonts w:eastAsiaTheme="minorHAnsi"/>
      <w:spacing w:val="4"/>
      <w:sz w:val="20"/>
      <w:lang w:eastAsia="en-US"/>
    </w:rPr>
  </w:style>
  <w:style w:type="character" w:customStyle="1" w:styleId="SalutationChar">
    <w:name w:val="Salutation Char"/>
    <w:basedOn w:val="DefaultParagraphFont"/>
    <w:link w:val="Salutation"/>
    <w:rsid w:val="00F411F1"/>
    <w:rPr>
      <w:rFonts w:eastAsiaTheme="minorHAnsi"/>
      <w:spacing w:val="4"/>
      <w:sz w:val="20"/>
      <w:lang w:eastAsia="en-US"/>
    </w:rPr>
  </w:style>
  <w:style w:type="paragraph" w:styleId="ListBullet">
    <w:name w:val="List Bullet"/>
    <w:basedOn w:val="Normal"/>
    <w:unhideWhenUsed/>
    <w:qFormat/>
    <w:rsid w:val="00F411F1"/>
    <w:pPr>
      <w:numPr>
        <w:numId w:val="3"/>
      </w:numPr>
      <w:spacing w:after="240" w:line="360" w:lineRule="auto"/>
      <w:ind w:left="792"/>
      <w:contextualSpacing/>
    </w:pPr>
    <w:rPr>
      <w:rFonts w:eastAsiaTheme="minorHAnsi"/>
      <w:spacing w:val="4"/>
      <w:sz w:val="20"/>
      <w:lang w:eastAsia="en-US"/>
    </w:rPr>
  </w:style>
  <w:style w:type="character" w:styleId="PlaceholderText">
    <w:name w:val="Placeholder Text"/>
    <w:basedOn w:val="DefaultParagraphFont"/>
    <w:uiPriority w:val="99"/>
    <w:semiHidden/>
    <w:rsid w:val="00F411F1"/>
    <w:rPr>
      <w:color w:val="808080"/>
    </w:rPr>
  </w:style>
  <w:style w:type="paragraph" w:customStyle="1" w:styleId="Address">
    <w:name w:val="Address"/>
    <w:basedOn w:val="Normal"/>
    <w:qFormat/>
    <w:rsid w:val="00F411F1"/>
    <w:pPr>
      <w:spacing w:after="0" w:line="276" w:lineRule="auto"/>
    </w:pPr>
    <w:rPr>
      <w:rFonts w:eastAsiaTheme="minorHAnsi"/>
      <w:spacing w:val="4"/>
      <w:sz w:val="20"/>
      <w:lang w:eastAsia="en-US"/>
    </w:rPr>
  </w:style>
  <w:style w:type="character" w:styleId="Hyperlink">
    <w:name w:val="Hyperlink"/>
    <w:basedOn w:val="DefaultParagraphFont"/>
    <w:uiPriority w:val="99"/>
    <w:unhideWhenUsed/>
    <w:rsid w:val="00F411F1"/>
    <w:rPr>
      <w:color w:val="646464" w:themeColor="hyperlink"/>
      <w:u w:val="single"/>
    </w:rPr>
  </w:style>
  <w:style w:type="character" w:styleId="FollowedHyperlink">
    <w:name w:val="FollowedHyperlink"/>
    <w:basedOn w:val="DefaultParagraphFont"/>
    <w:uiPriority w:val="99"/>
    <w:semiHidden/>
    <w:unhideWhenUsed/>
    <w:rsid w:val="00F411F1"/>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joshuanightingale.com"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icon\AppData\Roaming\Microsoft\Templates\Basic%20resume%20(Timeless%20design).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Employer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A6EA4-AB24-4B04-A907-65021EF5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design).dotx</Template>
  <TotalTime>31</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Lordicon</dc:creator>
  <cp:keywords/>
  <dc:description/>
  <cp:lastModifiedBy>Joshua Nightingale</cp:lastModifiedBy>
  <cp:revision>7</cp:revision>
  <cp:lastPrinted>2015-12-17T18:26:00Z</cp:lastPrinted>
  <dcterms:created xsi:type="dcterms:W3CDTF">2017-08-09T02:02:00Z</dcterms:created>
  <dcterms:modified xsi:type="dcterms:W3CDTF">2018-10-23T13:47:00Z</dcterms:modified>
</cp:coreProperties>
</file>